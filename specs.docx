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68" w:rsidRDefault="00631B20" w:rsidP="00A1061A">
      <w:pPr>
        <w:pStyle w:val="TitleSub"/>
      </w:pPr>
      <w:proofErr w:type="spellStart"/>
      <w:r>
        <w:t>GroupU</w:t>
      </w:r>
      <w:proofErr w:type="spellEnd"/>
    </w:p>
    <w:p w:rsidR="00786C1A" w:rsidRDefault="00786C1A" w:rsidP="00786C1A">
      <w:pPr>
        <w:spacing w:line="240" w:lineRule="auto"/>
        <w:rPr>
          <w:b/>
        </w:rPr>
      </w:pPr>
      <w:r w:rsidRPr="00786C1A">
        <w:rPr>
          <w:b/>
        </w:rPr>
        <w:t>Software Requirements</w:t>
      </w:r>
      <w:r>
        <w:rPr>
          <w:b/>
        </w:rPr>
        <w:t xml:space="preserve"> Specifications</w:t>
      </w:r>
    </w:p>
    <w:p w:rsidR="00786C1A" w:rsidRDefault="00786C1A" w:rsidP="00786C1A">
      <w:pPr>
        <w:spacing w:line="240" w:lineRule="auto"/>
      </w:pPr>
      <w:r>
        <w:t xml:space="preserve">CEN 3031, </w:t>
      </w:r>
      <w:sdt>
        <w:sdtPr>
          <w:alias w:val="Semester"/>
          <w:tag w:val="Semester"/>
          <w:id w:val="68389096"/>
          <w:placeholder>
            <w:docPart w:val="3FF8D565097B904FBD7A0AD5CAAB5781"/>
          </w:placeholder>
          <w15:color w:val="FF6600"/>
          <w:dropDownList>
            <w:listItem w:value="Choose an item."/>
            <w:listItem w:displayText="Spring" w:value="Spring"/>
            <w:listItem w:displayText="Fall" w:value="Fall"/>
            <w:listItem w:displayText="Summer" w:value="Summer"/>
          </w:dropDownList>
        </w:sdtPr>
        <w:sdtEndPr/>
        <w:sdtContent>
          <w:r w:rsidR="00631B20">
            <w:t>Fall</w:t>
          </w:r>
        </w:sdtContent>
      </w:sdt>
      <w:sdt>
        <w:sdtPr>
          <w:alias w:val="Year"/>
          <w:tag w:val="Year"/>
          <w:id w:val="931095382"/>
          <w:placeholder>
            <w:docPart w:val="8F5771F5C1F5534499C8A9424CD73062"/>
          </w:placeholder>
          <w15:color w:val="339966"/>
          <w:dropDownList>
            <w:listItem w:value="Choose an item.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631B20">
            <w:t>2019</w:t>
          </w:r>
        </w:sdtContent>
      </w:sdt>
    </w:p>
    <w:p w:rsidR="00786C1A" w:rsidRDefault="00786C1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120"/>
      </w:tblGrid>
      <w:tr w:rsidR="00784820" w:rsidTr="00784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84820" w:rsidRDefault="00784820">
            <w:r>
              <w:t>Target Release Date</w:t>
            </w:r>
          </w:p>
        </w:tc>
        <w:sdt>
          <w:sdtPr>
            <w:alias w:val="ReleaseDate"/>
            <w:tag w:val="ReleaseDate"/>
            <w:id w:val="1518264736"/>
            <w:placeholder>
              <w:docPart w:val="5914A70349E790418271F2B210E9DBFC"/>
            </w:placeholder>
            <w15:color w:val="FF6600"/>
            <w:date w:fullDate="2019-12-14T00:00:00Z">
              <w:dateFormat w:val="dddd, MMMM d, yy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6120" w:type="dxa"/>
              </w:tcPr>
              <w:p w:rsidR="00784820" w:rsidRDefault="00631B2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Saturday, December 14, 2019</w:t>
                </w:r>
              </w:p>
            </w:tc>
          </w:sdtContent>
        </w:sdt>
      </w:tr>
      <w:tr w:rsidR="00784820" w:rsidTr="00784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84820" w:rsidRDefault="00784820">
            <w:r>
              <w:t>Team Name</w:t>
            </w:r>
          </w:p>
        </w:tc>
        <w:tc>
          <w:tcPr>
            <w:tcW w:w="6120" w:type="dxa"/>
          </w:tcPr>
          <w:p w:rsidR="00784820" w:rsidRDefault="00631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GroupU</w:t>
            </w:r>
            <w:proofErr w:type="spellEnd"/>
          </w:p>
        </w:tc>
      </w:tr>
      <w:tr w:rsidR="00784820" w:rsidTr="00784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84820" w:rsidRDefault="00784820">
            <w:r>
              <w:t>Team Members</w:t>
            </w:r>
          </w:p>
        </w:tc>
        <w:tc>
          <w:tcPr>
            <w:tcW w:w="6120" w:type="dxa"/>
          </w:tcPr>
          <w:p w:rsidR="00784820" w:rsidRDefault="00631B20" w:rsidP="0078482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Derek Schweizer</w:t>
            </w:r>
          </w:p>
          <w:p w:rsidR="00784820" w:rsidRDefault="00631B20" w:rsidP="0078482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Marko </w:t>
            </w:r>
            <w:proofErr w:type="spellStart"/>
            <w:r>
              <w:t>Petrovic</w:t>
            </w:r>
            <w:proofErr w:type="spellEnd"/>
          </w:p>
          <w:p w:rsidR="00784820" w:rsidRDefault="00631B20" w:rsidP="0078482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Caio</w:t>
            </w:r>
            <w:proofErr w:type="spellEnd"/>
            <w:r>
              <w:t xml:space="preserve"> Botelho</w:t>
            </w:r>
          </w:p>
          <w:p w:rsidR="00784820" w:rsidRDefault="00631B20" w:rsidP="004102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Brendan Beardsley</w:t>
            </w:r>
          </w:p>
        </w:tc>
      </w:tr>
    </w:tbl>
    <w:p w:rsidR="00786C1A" w:rsidRDefault="00786C1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7182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4820" w:rsidRDefault="00784820">
          <w:pPr>
            <w:pStyle w:val="TOCHeading"/>
          </w:pPr>
          <w:r>
            <w:t>Contents</w:t>
          </w:r>
        </w:p>
        <w:p w:rsidR="00CD12B3" w:rsidRDefault="007848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854150" w:history="1">
            <w:r w:rsidR="00CD12B3" w:rsidRPr="00150866">
              <w:rPr>
                <w:rStyle w:val="Hyperlink"/>
                <w:b/>
                <w:noProof/>
              </w:rPr>
              <w:t>Project Title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_Toc13854150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1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1" w:history="1">
            <w:r w:rsidR="00CD12B3" w:rsidRPr="00150866">
              <w:rPr>
                <w:rStyle w:val="Hyperlink"/>
                <w:noProof/>
              </w:rPr>
              <w:t>Software Overall Description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_Toc13854151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1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2" w:history="1">
            <w:r w:rsidR="00CD12B3" w:rsidRPr="00150866">
              <w:rPr>
                <w:rStyle w:val="Hyperlink"/>
                <w:noProof/>
              </w:rPr>
              <w:t>User Interactions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_Toc13854152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1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3" w:history="1">
            <w:r w:rsidR="00CD12B3" w:rsidRPr="00150866">
              <w:rPr>
                <w:rStyle w:val="Hyperlink"/>
                <w:noProof/>
              </w:rPr>
              <w:t>Assumptions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_Toc13854153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1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4" w:history="1">
            <w:r w:rsidR="00CD12B3" w:rsidRPr="00150866">
              <w:rPr>
                <w:rStyle w:val="Hyperlink"/>
                <w:noProof/>
              </w:rPr>
              <w:t>Use Case Diagram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_Toc13854154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2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5" w:history="1">
            <w:r w:rsidR="00CD12B3" w:rsidRPr="00150866">
              <w:rPr>
                <w:rStyle w:val="Hyperlink"/>
                <w:noProof/>
              </w:rPr>
              <w:t>Use Case Descriptions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_Toc13854155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2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6" w:history="1">
            <w:r w:rsidR="00CD12B3" w:rsidRPr="00150866">
              <w:rPr>
                <w:rStyle w:val="Hyperlink"/>
                <w:noProof/>
              </w:rPr>
              <w:t>Specific Requirements (Pr</w:t>
            </w:r>
            <w:r w:rsidR="00CD12B3" w:rsidRPr="00150866">
              <w:rPr>
                <w:rStyle w:val="Hyperlink"/>
                <w:noProof/>
              </w:rPr>
              <w:t>o</w:t>
            </w:r>
            <w:r w:rsidR="00CD12B3" w:rsidRPr="00150866">
              <w:rPr>
                <w:rStyle w:val="Hyperlink"/>
                <w:noProof/>
              </w:rPr>
              <w:t>duct Backlog/Shall Statements)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_Toc13854156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2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CD12B3" w:rsidRDefault="00A603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54157" w:history="1">
            <w:r w:rsidR="00CD12B3" w:rsidRPr="00150866">
              <w:rPr>
                <w:rStyle w:val="Hyperlink"/>
                <w:noProof/>
              </w:rPr>
              <w:t>Version History</w:t>
            </w:r>
            <w:r w:rsidR="00CD12B3">
              <w:rPr>
                <w:noProof/>
                <w:webHidden/>
              </w:rPr>
              <w:tab/>
            </w:r>
            <w:r w:rsidR="00CD12B3">
              <w:rPr>
                <w:noProof/>
                <w:webHidden/>
              </w:rPr>
              <w:fldChar w:fldCharType="begin"/>
            </w:r>
            <w:r w:rsidR="00CD12B3">
              <w:rPr>
                <w:noProof/>
                <w:webHidden/>
              </w:rPr>
              <w:instrText xml:space="preserve"> PAGEREF _Toc13854157 \h </w:instrText>
            </w:r>
            <w:r w:rsidR="00CD12B3">
              <w:rPr>
                <w:noProof/>
                <w:webHidden/>
              </w:rPr>
            </w:r>
            <w:r w:rsidR="00CD12B3">
              <w:rPr>
                <w:noProof/>
                <w:webHidden/>
              </w:rPr>
              <w:fldChar w:fldCharType="separate"/>
            </w:r>
            <w:r w:rsidR="00CD12B3">
              <w:rPr>
                <w:noProof/>
                <w:webHidden/>
              </w:rPr>
              <w:t>2</w:t>
            </w:r>
            <w:r w:rsidR="00CD12B3">
              <w:rPr>
                <w:noProof/>
                <w:webHidden/>
              </w:rPr>
              <w:fldChar w:fldCharType="end"/>
            </w:r>
          </w:hyperlink>
        </w:p>
        <w:p w:rsidR="00784820" w:rsidRDefault="00784820">
          <w:r>
            <w:rPr>
              <w:b/>
              <w:bCs/>
              <w:noProof/>
            </w:rPr>
            <w:fldChar w:fldCharType="end"/>
          </w:r>
        </w:p>
      </w:sdtContent>
    </w:sdt>
    <w:p w:rsidR="00784820" w:rsidRDefault="00A1061A" w:rsidP="00CF6CC7">
      <w:pPr>
        <w:pStyle w:val="Heading1"/>
      </w:pPr>
      <w:bookmarkStart w:id="0" w:name="_Toc13854151"/>
      <w:r>
        <w:t xml:space="preserve">Software Overall </w:t>
      </w:r>
      <w:r w:rsidR="00CD12B3">
        <w:t>Description</w:t>
      </w:r>
      <w:bookmarkEnd w:id="0"/>
    </w:p>
    <w:p w:rsidR="00631B20" w:rsidRDefault="00824FB7" w:rsidP="00A1061A">
      <w:r>
        <w:t>Group Finder is an application which helps people find groups and events that are in line with their interests.</w:t>
      </w:r>
    </w:p>
    <w:p w:rsidR="00A1061A" w:rsidRDefault="00A1061A" w:rsidP="00A1061A"/>
    <w:p w:rsidR="00700B66" w:rsidRDefault="00700B66" w:rsidP="00700B66">
      <w:pPr>
        <w:pStyle w:val="Heading1"/>
      </w:pPr>
      <w:bookmarkStart w:id="1" w:name="_Toc13854152"/>
      <w:r>
        <w:t>User Interactions</w:t>
      </w:r>
      <w:bookmarkEnd w:id="1"/>
    </w:p>
    <w:p w:rsidR="00CF6CC7" w:rsidRDefault="00CF6CC7" w:rsidP="00CF6CC7">
      <w:pPr>
        <w:pStyle w:val="Heading2"/>
      </w:pPr>
    </w:p>
    <w:p w:rsidR="00CF6CC7" w:rsidRDefault="00CF6CC7" w:rsidP="00CF6CC7">
      <w:pPr>
        <w:pStyle w:val="Heading2"/>
      </w:pPr>
      <w:bookmarkStart w:id="2" w:name="_Toc13854153"/>
      <w:r>
        <w:t>Assumptions</w:t>
      </w:r>
      <w:bookmarkEnd w:id="2"/>
    </w:p>
    <w:p w:rsidR="00CF6CC7" w:rsidRPr="00700B66" w:rsidRDefault="00CF6CC7" w:rsidP="00CF6CC7">
      <w:r>
        <w:t>List any assumptions about: Users; Technical Constraints; Business Goals; or etc. (</w:t>
      </w:r>
      <w:r w:rsidRPr="00700B66">
        <w:rPr>
          <w:i/>
        </w:rPr>
        <w:t>Most users will access on tablet; Internet access will be available for Cloud features</w:t>
      </w:r>
      <w:r>
        <w:t>)</w:t>
      </w:r>
    </w:p>
    <w:p w:rsidR="00CF6CC7" w:rsidRDefault="00824FB7" w:rsidP="00CF6CC7">
      <w:pPr>
        <w:pStyle w:val="ListParagraph"/>
        <w:numPr>
          <w:ilvl w:val="0"/>
          <w:numId w:val="4"/>
        </w:numPr>
      </w:pPr>
      <w:r>
        <w:t>Users will have</w:t>
      </w:r>
      <w:r w:rsidR="002B48F5">
        <w:t xml:space="preserve"> internet access</w:t>
      </w:r>
    </w:p>
    <w:p w:rsidR="002B48F5" w:rsidRDefault="002B48F5" w:rsidP="00CF6CC7">
      <w:pPr>
        <w:pStyle w:val="ListParagraph"/>
        <w:numPr>
          <w:ilvl w:val="0"/>
          <w:numId w:val="4"/>
        </w:numPr>
      </w:pPr>
      <w:r>
        <w:t>Most users will access the application on desktop</w:t>
      </w:r>
    </w:p>
    <w:p w:rsidR="002B48F5" w:rsidRDefault="002B48F5" w:rsidP="00CF6CC7">
      <w:pPr>
        <w:pStyle w:val="ListParagraph"/>
        <w:numPr>
          <w:ilvl w:val="0"/>
          <w:numId w:val="4"/>
        </w:numPr>
      </w:pPr>
      <w:r>
        <w:t>Users will have an interest in joining groups and attending events</w:t>
      </w:r>
    </w:p>
    <w:p w:rsidR="00CF6CC7" w:rsidRDefault="00CF6CC7" w:rsidP="00CF6CC7">
      <w:pPr>
        <w:pStyle w:val="Heading2"/>
      </w:pPr>
      <w:bookmarkStart w:id="3" w:name="_Toc13854154"/>
      <w:r>
        <w:lastRenderedPageBreak/>
        <w:t>Use Case Diagram</w:t>
      </w:r>
      <w:bookmarkEnd w:id="3"/>
    </w:p>
    <w:p w:rsidR="00F94DC1" w:rsidRDefault="000B5049" w:rsidP="00F94DC1">
      <w:r>
        <w:rPr>
          <w:noProof/>
        </w:rPr>
        <w:drawing>
          <wp:inline distT="0" distB="0" distL="0" distR="0">
            <wp:extent cx="3479800" cy="2688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69" cy="270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94DC1" w:rsidRDefault="00F94DC1" w:rsidP="00F94DC1"/>
    <w:p w:rsidR="00F94DC1" w:rsidRDefault="00F94DC1" w:rsidP="00F94DC1">
      <w:pPr>
        <w:pStyle w:val="Heading2"/>
      </w:pPr>
      <w:bookmarkStart w:id="5" w:name="_Toc13854155"/>
      <w:r>
        <w:t xml:space="preserve">Use </w:t>
      </w:r>
      <w:r w:rsidR="003135AD">
        <w:t>Case Descriptions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3420"/>
        <w:gridCol w:w="1080"/>
        <w:gridCol w:w="2515"/>
      </w:tblGrid>
      <w:tr w:rsidR="00F94DC1" w:rsidTr="000B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94DC1" w:rsidRDefault="00F94DC1" w:rsidP="00F94DC1">
            <w:r>
              <w:t>ID#</w:t>
            </w:r>
          </w:p>
        </w:tc>
        <w:tc>
          <w:tcPr>
            <w:tcW w:w="1710" w:type="dxa"/>
          </w:tcPr>
          <w:p w:rsidR="00F94DC1" w:rsidRDefault="00F94DC1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3420" w:type="dxa"/>
          </w:tcPr>
          <w:p w:rsidR="00F94DC1" w:rsidRDefault="00F94DC1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80" w:type="dxa"/>
          </w:tcPr>
          <w:p w:rsidR="00F94DC1" w:rsidRDefault="00F94DC1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515" w:type="dxa"/>
          </w:tcPr>
          <w:p w:rsidR="00F94DC1" w:rsidRDefault="00D76710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</w:t>
            </w:r>
            <w:r w:rsidR="00F94DC1">
              <w:t>Notes</w:t>
            </w:r>
          </w:p>
        </w:tc>
      </w:tr>
      <w:tr w:rsidR="00F94DC1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94DC1" w:rsidRDefault="00F94DC1" w:rsidP="00F94DC1">
            <w:r>
              <w:t>1</w:t>
            </w:r>
          </w:p>
        </w:tc>
        <w:tc>
          <w:tcPr>
            <w:tcW w:w="1710" w:type="dxa"/>
          </w:tcPr>
          <w:p w:rsidR="00F94DC1" w:rsidRDefault="003135AD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Registration</w:t>
            </w:r>
          </w:p>
        </w:tc>
        <w:tc>
          <w:tcPr>
            <w:tcW w:w="3420" w:type="dxa"/>
          </w:tcPr>
          <w:p w:rsidR="00F94DC1" w:rsidRDefault="00F94DC1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C1">
              <w:rPr>
                <w:b/>
              </w:rPr>
              <w:t>As a</w:t>
            </w:r>
            <w:r>
              <w:t xml:space="preserve"> user </w:t>
            </w:r>
            <w:r w:rsidRPr="00F94DC1">
              <w:rPr>
                <w:b/>
              </w:rPr>
              <w:t>I want</w:t>
            </w:r>
            <w:r>
              <w:t xml:space="preserve"> to register </w:t>
            </w:r>
            <w:r w:rsidR="003135AD">
              <w:t xml:space="preserve">an </w:t>
            </w:r>
            <w:r>
              <w:t xml:space="preserve">account </w:t>
            </w:r>
            <w:r w:rsidRPr="00F94DC1">
              <w:rPr>
                <w:b/>
              </w:rPr>
              <w:t>so that</w:t>
            </w:r>
            <w:r>
              <w:t xml:space="preserve"> I can access software</w:t>
            </w:r>
          </w:p>
        </w:tc>
        <w:sdt>
          <w:sdtPr>
            <w:alias w:val="Priority"/>
            <w:tag w:val="Priority"/>
            <w:id w:val="-419017339"/>
            <w:placeholder>
              <w:docPart w:val="A2FCE585C43735439743AA8F4515EA15"/>
            </w:placeholder>
            <w15:color w:val="FF6600"/>
            <w:comboBox>
              <w:listItem w:value="Choose an item."/>
              <w:listItem w:displayText="High" w:value="High"/>
              <w:listItem w:displayText="Normal" w:value="Normal"/>
              <w:listItem w:displayText="Low" w:value="Low"/>
              <w:listItem w:displayText="Optional" w:value="Optional"/>
              <w:listItem w:displayText="Later Version" w:value="Later Version"/>
            </w:comboBox>
          </w:sdtPr>
          <w:sdtEndPr/>
          <w:sdtContent>
            <w:tc>
              <w:tcPr>
                <w:tcW w:w="1080" w:type="dxa"/>
              </w:tcPr>
              <w:p w:rsidR="00F94DC1" w:rsidRDefault="002E3F0C" w:rsidP="00F94D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High</w:t>
                </w:r>
              </w:p>
            </w:tc>
          </w:sdtContent>
        </w:sdt>
        <w:sdt>
          <w:sdtPr>
            <w:alias w:val="addReq"/>
            <w:tag w:val="addReq"/>
            <w:id w:val="-2087990268"/>
            <w:placeholder>
              <w:docPart w:val="BF7011F792334B48BBAC3D865BA9E8BC"/>
            </w:placeholder>
            <w:temporary/>
            <w:showingPlcHdr/>
            <w15:color w:val="99CC00"/>
            <w:text/>
          </w:sdtPr>
          <w:sdtEndPr/>
          <w:sdtContent>
            <w:tc>
              <w:tcPr>
                <w:tcW w:w="2515" w:type="dxa"/>
              </w:tcPr>
              <w:p w:rsidR="00F94DC1" w:rsidRDefault="003135AD" w:rsidP="00F94D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774FA">
                  <w:rPr>
                    <w:rStyle w:val="PlaceholderText"/>
                  </w:rPr>
                  <w:t xml:space="preserve">Click or tap here to enter </w:t>
                </w:r>
                <w:r>
                  <w:rPr>
                    <w:rStyle w:val="PlaceholderText"/>
                  </w:rPr>
                  <w:t>any additional requirements</w:t>
                </w:r>
                <w:r w:rsidRPr="00F774FA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F94DC1" w:rsidTr="000B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94DC1" w:rsidRDefault="00F7129E" w:rsidP="00F94DC1">
            <w:r>
              <w:t>2</w:t>
            </w:r>
          </w:p>
        </w:tc>
        <w:tc>
          <w:tcPr>
            <w:tcW w:w="171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Registration</w:t>
            </w:r>
          </w:p>
        </w:tc>
        <w:tc>
          <w:tcPr>
            <w:tcW w:w="342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be able to create a group</w:t>
            </w:r>
          </w:p>
        </w:tc>
        <w:tc>
          <w:tcPr>
            <w:tcW w:w="108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94DC1" w:rsidRDefault="00F94DC1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DC1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94DC1" w:rsidRDefault="00F7129E" w:rsidP="00F94DC1">
            <w:r>
              <w:t>3</w:t>
            </w:r>
          </w:p>
        </w:tc>
        <w:tc>
          <w:tcPr>
            <w:tcW w:w="1710" w:type="dxa"/>
          </w:tcPr>
          <w:p w:rsidR="00F94DC1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 Group</w:t>
            </w:r>
          </w:p>
        </w:tc>
        <w:tc>
          <w:tcPr>
            <w:tcW w:w="3420" w:type="dxa"/>
          </w:tcPr>
          <w:p w:rsidR="00F94DC1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be able to join a group</w:t>
            </w:r>
          </w:p>
        </w:tc>
        <w:tc>
          <w:tcPr>
            <w:tcW w:w="1080" w:type="dxa"/>
          </w:tcPr>
          <w:p w:rsidR="00F94DC1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94DC1" w:rsidRDefault="00F94DC1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DC1" w:rsidTr="000B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94DC1" w:rsidRDefault="00F7129E" w:rsidP="00F94DC1">
            <w:r>
              <w:t>4</w:t>
            </w:r>
          </w:p>
        </w:tc>
        <w:tc>
          <w:tcPr>
            <w:tcW w:w="171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Group</w:t>
            </w:r>
          </w:p>
        </w:tc>
        <w:tc>
          <w:tcPr>
            <w:tcW w:w="342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be able to leave a group</w:t>
            </w:r>
          </w:p>
        </w:tc>
        <w:tc>
          <w:tcPr>
            <w:tcW w:w="1080" w:type="dxa"/>
          </w:tcPr>
          <w:p w:rsidR="00F94DC1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94DC1" w:rsidRDefault="00F94DC1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29E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7129E" w:rsidRDefault="00F7129E" w:rsidP="00F94DC1">
            <w:r>
              <w:t>5</w:t>
            </w:r>
          </w:p>
        </w:tc>
        <w:tc>
          <w:tcPr>
            <w:tcW w:w="171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Group</w:t>
            </w:r>
          </w:p>
        </w:tc>
        <w:tc>
          <w:tcPr>
            <w:tcW w:w="342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an admin I want to be able to delete my created group</w:t>
            </w:r>
          </w:p>
        </w:tc>
        <w:tc>
          <w:tcPr>
            <w:tcW w:w="108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29E" w:rsidTr="000B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7129E" w:rsidRDefault="00F7129E" w:rsidP="00F94DC1">
            <w:r>
              <w:t>6</w:t>
            </w:r>
          </w:p>
        </w:tc>
        <w:tc>
          <w:tcPr>
            <w:tcW w:w="171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RSVP To Events</w:t>
            </w:r>
          </w:p>
        </w:tc>
        <w:tc>
          <w:tcPr>
            <w:tcW w:w="342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 I want to be able to RSVP to events</w:t>
            </w:r>
          </w:p>
        </w:tc>
        <w:tc>
          <w:tcPr>
            <w:tcW w:w="108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29E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7129E" w:rsidRDefault="00F7129E" w:rsidP="00F94DC1">
            <w:r>
              <w:t>7</w:t>
            </w:r>
          </w:p>
        </w:tc>
        <w:tc>
          <w:tcPr>
            <w:tcW w:w="171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Groups</w:t>
            </w:r>
          </w:p>
        </w:tc>
        <w:tc>
          <w:tcPr>
            <w:tcW w:w="342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 I want to be able to search for groups</w:t>
            </w:r>
          </w:p>
        </w:tc>
        <w:tc>
          <w:tcPr>
            <w:tcW w:w="1080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515" w:type="dxa"/>
          </w:tcPr>
          <w:p w:rsidR="00F7129E" w:rsidRDefault="00F7129E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29E" w:rsidTr="000B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F7129E" w:rsidRDefault="00F7129E" w:rsidP="00F94DC1"/>
        </w:tc>
        <w:tc>
          <w:tcPr>
            <w:tcW w:w="171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</w:tcPr>
          <w:p w:rsidR="00F7129E" w:rsidRDefault="00F7129E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DC1" w:rsidRDefault="00F94DC1" w:rsidP="00F94DC1"/>
    <w:p w:rsidR="003135AD" w:rsidRDefault="003135AD" w:rsidP="003135AD">
      <w:pPr>
        <w:pStyle w:val="Heading2"/>
      </w:pPr>
      <w:bookmarkStart w:id="6" w:name="_Toc13854156"/>
      <w:r>
        <w:t>Specific Requirements (Product Backlog/Shall Statements)</w:t>
      </w:r>
      <w:bookmarkEnd w:id="6"/>
    </w:p>
    <w:tbl>
      <w:tblPr>
        <w:tblStyle w:val="GridTable1Light"/>
        <w:tblW w:w="9355" w:type="dxa"/>
        <w:tblLook w:val="04A0" w:firstRow="1" w:lastRow="0" w:firstColumn="1" w:lastColumn="0" w:noHBand="0" w:noVBand="1"/>
      </w:tblPr>
      <w:tblGrid>
        <w:gridCol w:w="1255"/>
        <w:gridCol w:w="6210"/>
        <w:gridCol w:w="1890"/>
      </w:tblGrid>
      <w:tr w:rsidR="00CD12B3" w:rsidTr="00CD1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9D9FAC" w:themeFill="accent1" w:themeFillTint="99"/>
          </w:tcPr>
          <w:p w:rsidR="00CD12B3" w:rsidRDefault="00CD12B3" w:rsidP="003135AD">
            <w:r>
              <w:t>Task Name</w:t>
            </w:r>
          </w:p>
        </w:tc>
        <w:tc>
          <w:tcPr>
            <w:tcW w:w="6210" w:type="dxa"/>
            <w:shd w:val="clear" w:color="auto" w:fill="9D9FAC" w:themeFill="accent1" w:themeFillTint="99"/>
          </w:tcPr>
          <w:p w:rsidR="00CD12B3" w:rsidRDefault="00CD12B3" w:rsidP="00313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890" w:type="dxa"/>
            <w:shd w:val="clear" w:color="auto" w:fill="9D9FAC" w:themeFill="accent1" w:themeFillTint="99"/>
          </w:tcPr>
          <w:p w:rsidR="00CD12B3" w:rsidRDefault="00CD12B3" w:rsidP="00313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D12B3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00B0F0"/>
          </w:tcPr>
          <w:p w:rsidR="00CD12B3" w:rsidRDefault="00CD12B3" w:rsidP="003135AD">
            <w:r>
              <w:t>Sprint 1</w:t>
            </w:r>
          </w:p>
        </w:tc>
        <w:tc>
          <w:tcPr>
            <w:tcW w:w="6210" w:type="dxa"/>
            <w:shd w:val="clear" w:color="auto" w:fill="00B0F0"/>
          </w:tcPr>
          <w:p w:rsidR="00CD12B3" w:rsidRDefault="00CD12B3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shd w:val="clear" w:color="auto" w:fill="00B0F0"/>
          </w:tcPr>
          <w:p w:rsidR="00CD12B3" w:rsidRDefault="00CD12B3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12B3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D12B3" w:rsidRDefault="00CD12B3" w:rsidP="003135AD">
            <w:r>
              <w:t>Task 1</w:t>
            </w:r>
          </w:p>
        </w:tc>
        <w:tc>
          <w:tcPr>
            <w:tcW w:w="6210" w:type="dxa"/>
          </w:tcPr>
          <w:p w:rsidR="00CD12B3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create an account</w:t>
            </w:r>
          </w:p>
        </w:tc>
        <w:sdt>
          <w:sdtPr>
            <w:alias w:val="StatusChoices"/>
            <w:tag w:val="StatusChoices"/>
            <w:id w:val="-14626089"/>
            <w:placeholder>
              <w:docPart w:val="94E8509CBDDCE04F8C91526F04559609"/>
            </w:placeholder>
            <w15:color w:val="339966"/>
            <w:dropDownList>
              <w:listItem w:value="Choose an item."/>
              <w:listItem w:displayText="Not Started" w:value="Not Started"/>
              <w:listItem w:displayText="In Progress" w:value="In Progress"/>
              <w:listItem w:displayText="Need Testing" w:value="Need Testing"/>
              <w:listItem w:displayText="Completed" w:value="Completed"/>
            </w:dropDownList>
          </w:sdtPr>
          <w:sdtEndPr/>
          <w:sdtContent>
            <w:tc>
              <w:tcPr>
                <w:tcW w:w="1890" w:type="dxa"/>
              </w:tcPr>
              <w:p w:rsidR="00CD12B3" w:rsidRDefault="008D33BA" w:rsidP="003135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Completed</w:t>
                </w:r>
              </w:p>
            </w:tc>
          </w:sdtContent>
        </w:sdt>
      </w:tr>
      <w:tr w:rsidR="00CD12B3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CD12B3" w:rsidRDefault="00CD12B3" w:rsidP="003135AD">
            <w:r>
              <w:t>Task 2</w:t>
            </w:r>
          </w:p>
        </w:tc>
        <w:tc>
          <w:tcPr>
            <w:tcW w:w="6210" w:type="dxa"/>
          </w:tcPr>
          <w:p w:rsidR="00CD12B3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log in after creating an account</w:t>
            </w:r>
          </w:p>
        </w:tc>
        <w:tc>
          <w:tcPr>
            <w:tcW w:w="1890" w:type="dxa"/>
          </w:tcPr>
          <w:sdt>
            <w:sdtPr>
              <w:alias w:val="StatusChoices"/>
              <w:tag w:val="StatusChoices"/>
              <w:id w:val="-1454161549"/>
              <w:placeholder>
                <w:docPart w:val="BAE4BD4F043A6D4A939131FE4680CB72"/>
              </w:placeholder>
              <w15:color w:val="339966"/>
              <w:dropDownList>
                <w:listItem w:value="Choose an item."/>
                <w:listItem w:displayText="Not Started" w:value="Not Started"/>
                <w:listItem w:displayText="In Progress" w:value="In Progress"/>
                <w:listItem w:displayText="Need Testing" w:value="Need Testing"/>
                <w:listItem w:displayText="Completed" w:value="Completed"/>
              </w:dropDownList>
            </w:sdtPr>
            <w:sdtEndPr/>
            <w:sdtContent>
              <w:p w:rsidR="008D33BA" w:rsidRPr="008D33BA" w:rsidRDefault="008D33BA" w:rsidP="003135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  <w:color w:val="auto"/>
                  </w:rPr>
                </w:pPr>
                <w:r>
                  <w:t>Completed</w:t>
                </w:r>
              </w:p>
            </w:sdtContent>
          </w:sdt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8D33BA" w:rsidRDefault="008D33BA" w:rsidP="003135AD">
            <w:r>
              <w:t>Task 3</w:t>
            </w:r>
          </w:p>
        </w:tc>
        <w:tc>
          <w:tcPr>
            <w:tcW w:w="6210" w:type="dxa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create a group</w:t>
            </w:r>
          </w:p>
        </w:tc>
        <w:tc>
          <w:tcPr>
            <w:tcW w:w="1890" w:type="dxa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8D33BA" w:rsidRDefault="008D33BA" w:rsidP="003135AD">
            <w:r>
              <w:t>Task 4</w:t>
            </w:r>
          </w:p>
        </w:tc>
        <w:tc>
          <w:tcPr>
            <w:tcW w:w="6210" w:type="dxa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</w:t>
            </w:r>
            <w:r>
              <w:t xml:space="preserve"> view their created groups</w:t>
            </w:r>
          </w:p>
        </w:tc>
        <w:tc>
          <w:tcPr>
            <w:tcW w:w="1890" w:type="dxa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CD12B3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00B0F0"/>
          </w:tcPr>
          <w:p w:rsidR="00CD12B3" w:rsidRDefault="00CD12B3" w:rsidP="003135AD">
            <w:r>
              <w:lastRenderedPageBreak/>
              <w:t>Sprint 2</w:t>
            </w:r>
          </w:p>
        </w:tc>
        <w:tc>
          <w:tcPr>
            <w:tcW w:w="6210" w:type="dxa"/>
            <w:shd w:val="clear" w:color="auto" w:fill="00B0F0"/>
          </w:tcPr>
          <w:p w:rsidR="00CD12B3" w:rsidRPr="003377B8" w:rsidRDefault="00CD12B3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00B0F0"/>
          </w:tcPr>
          <w:p w:rsidR="00CD12B3" w:rsidRPr="003377B8" w:rsidRDefault="00CD12B3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D12B3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CD12B3" w:rsidRDefault="00CD12B3" w:rsidP="003135AD">
            <w:r>
              <w:t xml:space="preserve">Task </w:t>
            </w:r>
            <w:r w:rsidR="008D33BA">
              <w:t>1</w:t>
            </w:r>
          </w:p>
        </w:tc>
        <w:tc>
          <w:tcPr>
            <w:tcW w:w="6210" w:type="dxa"/>
            <w:shd w:val="clear" w:color="auto" w:fill="auto"/>
          </w:tcPr>
          <w:p w:rsidR="00CD12B3" w:rsidRPr="00A03DB4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user shall be able to log out</w:t>
            </w:r>
          </w:p>
        </w:tc>
        <w:sdt>
          <w:sdtPr>
            <w:alias w:val="StatusChoices"/>
            <w:tag w:val="StatusChoices"/>
            <w:id w:val="-1500108331"/>
            <w:placeholder>
              <w:docPart w:val="00386FD6DFDE314AA6AFCA0A4489BAC7"/>
            </w:placeholder>
            <w15:color w:val="339966"/>
            <w:dropDownList>
              <w:listItem w:value="Choose an item."/>
              <w:listItem w:displayText="Not Started" w:value="Not Started"/>
              <w:listItem w:displayText="In Progress" w:value="In Progress"/>
              <w:listItem w:displayText="Need Testing" w:value="Need Testing"/>
              <w:listItem w:displayText="Completed" w:value="Completed"/>
            </w:dropDownList>
          </w:sdtPr>
          <w:sdtEndPr/>
          <w:sdtContent>
            <w:tc>
              <w:tcPr>
                <w:tcW w:w="1890" w:type="dxa"/>
                <w:shd w:val="clear" w:color="auto" w:fill="auto"/>
              </w:tcPr>
              <w:p w:rsidR="00CD12B3" w:rsidRPr="003377B8" w:rsidRDefault="008D33BA" w:rsidP="003135A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</w:rPr>
                </w:pPr>
                <w:r>
                  <w:t>Completed</w:t>
                </w:r>
              </w:p>
            </w:tc>
          </w:sdtContent>
        </w:sdt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2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group admin shall be able to delete posts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3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group admin shall be able to kick members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4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User shall be able to create and view posts in a group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5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user shall be able to view a list of their joined groups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6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system shall show the admin tab to the group creator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7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User should be able to join a group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8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system shall be able to look up groups by group name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F56CF">
            <w:r>
              <w:t>Task</w:t>
            </w:r>
            <w:r>
              <w:t xml:space="preserve"> 9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group admin shall be able to edit the group description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135AD">
            <w:r>
              <w:t>Task</w:t>
            </w:r>
            <w:r>
              <w:t xml:space="preserve"> 10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 xml:space="preserve">The group admin shall be able to </w:t>
            </w:r>
            <w:r w:rsidR="008F6AF1" w:rsidRPr="008D33BA">
              <w:t>view all</w:t>
            </w:r>
            <w:r w:rsidRPr="008D33BA">
              <w:t xml:space="preserve"> members in their group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135AD">
            <w:r>
              <w:t>Task</w:t>
            </w:r>
            <w:r>
              <w:t xml:space="preserve"> 11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user shall be able to report a group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135AD">
            <w:r>
              <w:t>Task</w:t>
            </w:r>
            <w:r>
              <w:t xml:space="preserve"> 12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group admin shall be able to view all group reports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135AD">
            <w:r>
              <w:t>Task</w:t>
            </w:r>
            <w:r>
              <w:t xml:space="preserve"> 13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user shall be able to view detailed group information</w:t>
            </w:r>
          </w:p>
        </w:tc>
        <w:tc>
          <w:tcPr>
            <w:tcW w:w="189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33BA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8D33BA" w:rsidRDefault="008D33BA" w:rsidP="003135AD">
            <w:r>
              <w:t>Task</w:t>
            </w:r>
            <w:r>
              <w:t xml:space="preserve"> 14</w:t>
            </w:r>
          </w:p>
        </w:tc>
        <w:tc>
          <w:tcPr>
            <w:tcW w:w="6210" w:type="dxa"/>
            <w:shd w:val="clear" w:color="auto" w:fill="auto"/>
          </w:tcPr>
          <w:p w:rsidR="008D33BA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3BA">
              <w:t>The group admin shall be able to remove reports</w:t>
            </w:r>
          </w:p>
        </w:tc>
        <w:tc>
          <w:tcPr>
            <w:tcW w:w="1890" w:type="dxa"/>
            <w:shd w:val="clear" w:color="auto" w:fill="auto"/>
          </w:tcPr>
          <w:p w:rsidR="00914C32" w:rsidRDefault="008D33BA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14C32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135AD">
            <w:r>
              <w:t>Sprint 3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shd w:val="clear" w:color="auto" w:fill="auto"/>
          </w:tcPr>
          <w:p w:rsidR="00914C32" w:rsidRDefault="00914C32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C32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F56CF">
            <w:r>
              <w:t>Task 1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32">
              <w:t>The group admin shall be able to create an event</w:t>
            </w:r>
          </w:p>
        </w:tc>
        <w:tc>
          <w:tcPr>
            <w:tcW w:w="1890" w:type="dxa"/>
            <w:shd w:val="clear" w:color="auto" w:fill="auto"/>
          </w:tcPr>
          <w:p w:rsidR="00914C32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14C32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F56CF">
            <w:r>
              <w:t>Task 2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32">
              <w:t>The user shall be able to leave a group</w:t>
            </w:r>
          </w:p>
        </w:tc>
        <w:tc>
          <w:tcPr>
            <w:tcW w:w="1890" w:type="dxa"/>
            <w:shd w:val="clear" w:color="auto" w:fill="auto"/>
          </w:tcPr>
          <w:p w:rsidR="00914C32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14C32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F56CF">
            <w:r>
              <w:t>Task 3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32">
              <w:t>The group admin shall be able to delete the group</w:t>
            </w:r>
          </w:p>
        </w:tc>
        <w:tc>
          <w:tcPr>
            <w:tcW w:w="1890" w:type="dxa"/>
            <w:shd w:val="clear" w:color="auto" w:fill="auto"/>
          </w:tcPr>
          <w:p w:rsidR="00914C32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14C32" w:rsidTr="003F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F56CF">
            <w:r>
              <w:t>Task 4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32">
              <w:t>The group admin shall be able to edit the group tags</w:t>
            </w:r>
          </w:p>
        </w:tc>
        <w:tc>
          <w:tcPr>
            <w:tcW w:w="1890" w:type="dxa"/>
            <w:shd w:val="clear" w:color="auto" w:fill="auto"/>
          </w:tcPr>
          <w:p w:rsidR="00914C32" w:rsidRDefault="00914C32" w:rsidP="003F5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14C32" w:rsidTr="00CD1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auto"/>
          </w:tcPr>
          <w:p w:rsidR="00914C32" w:rsidRDefault="00914C32" w:rsidP="003135AD">
            <w:r>
              <w:t>Task 5</w:t>
            </w:r>
          </w:p>
        </w:tc>
        <w:tc>
          <w:tcPr>
            <w:tcW w:w="6210" w:type="dxa"/>
            <w:shd w:val="clear" w:color="auto" w:fill="auto"/>
          </w:tcPr>
          <w:p w:rsidR="00914C32" w:rsidRPr="008D33BA" w:rsidRDefault="00914C32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C32">
              <w:t>The user shall be able to search groups by tags</w:t>
            </w:r>
          </w:p>
        </w:tc>
        <w:tc>
          <w:tcPr>
            <w:tcW w:w="1890" w:type="dxa"/>
            <w:shd w:val="clear" w:color="auto" w:fill="auto"/>
          </w:tcPr>
          <w:p w:rsidR="00914C32" w:rsidRDefault="00914C32" w:rsidP="00313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</w:tbl>
    <w:p w:rsidR="003135AD" w:rsidRPr="003135AD" w:rsidRDefault="003135AD" w:rsidP="003135AD"/>
    <w:p w:rsidR="00CF6CC7" w:rsidRDefault="00F94DC1" w:rsidP="00F94DC1">
      <w:pPr>
        <w:pStyle w:val="Heading1"/>
      </w:pPr>
      <w:bookmarkStart w:id="7" w:name="_Toc13854157"/>
      <w:r>
        <w:t>Version History</w:t>
      </w:r>
      <w:bookmarkEnd w:id="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5049" w:rsidTr="000B5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5049" w:rsidRDefault="000B5049" w:rsidP="00F94DC1">
            <w:r>
              <w:t>Version Number</w:t>
            </w:r>
          </w:p>
        </w:tc>
        <w:tc>
          <w:tcPr>
            <w:tcW w:w="2337" w:type="dxa"/>
          </w:tcPr>
          <w:p w:rsidR="000B5049" w:rsidRDefault="000B5049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0B5049" w:rsidRDefault="000B5049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  <w:tc>
          <w:tcPr>
            <w:tcW w:w="2338" w:type="dxa"/>
          </w:tcPr>
          <w:p w:rsidR="000B5049" w:rsidRDefault="000B5049" w:rsidP="00F94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0B5049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5049" w:rsidRDefault="00CD12B3" w:rsidP="00F94DC1">
            <w:r>
              <w:t>V1.001</w:t>
            </w:r>
          </w:p>
        </w:tc>
        <w:sdt>
          <w:sdtPr>
            <w:alias w:val="VersionDate"/>
            <w:tag w:val="VersionDate"/>
            <w:id w:val="-1683579408"/>
            <w:placeholder>
              <w:docPart w:val="8C320D62A6726742B930F9C3F2F2352A"/>
            </w:placeholder>
            <w15:color w:val="00CCFF"/>
            <w:date w:fullDate="2019-10-13T00:00:00Z">
              <w:dateFormat w:val="M/d/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2337" w:type="dxa"/>
              </w:tcPr>
              <w:p w:rsidR="000B5049" w:rsidRDefault="004E6E09" w:rsidP="00F94D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10/13/19</w:t>
                </w:r>
              </w:p>
            </w:tc>
          </w:sdtContent>
        </w:sdt>
        <w:tc>
          <w:tcPr>
            <w:tcW w:w="2338" w:type="dxa"/>
          </w:tcPr>
          <w:p w:rsidR="000B5049" w:rsidRDefault="004E6E09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GUI Interface</w:t>
            </w:r>
          </w:p>
        </w:tc>
        <w:tc>
          <w:tcPr>
            <w:tcW w:w="2338" w:type="dxa"/>
          </w:tcPr>
          <w:p w:rsidR="000B5049" w:rsidRDefault="004E6E09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 Schweizer</w:t>
            </w:r>
          </w:p>
        </w:tc>
      </w:tr>
      <w:tr w:rsidR="000B5049" w:rsidTr="000B5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5049" w:rsidRDefault="00CD12B3" w:rsidP="00F94DC1">
            <w:r>
              <w:t>V1.002</w:t>
            </w:r>
          </w:p>
        </w:tc>
        <w:sdt>
          <w:sdtPr>
            <w:alias w:val="VersionDate"/>
            <w:tag w:val="VersionDate"/>
            <w:id w:val="-73751326"/>
            <w:placeholder>
              <w:docPart w:val="796CF501CE1505468A332C64DD06A0D3"/>
            </w:placeholder>
            <w15:color w:val="00CCFF"/>
            <w:date w:fullDate="2019-11-10T00:00:00Z">
              <w:dateFormat w:val="M/d/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2337" w:type="dxa"/>
              </w:tcPr>
              <w:p w:rsidR="000B5049" w:rsidRDefault="004E6E09" w:rsidP="00F94DC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11/10/19</w:t>
                </w:r>
              </w:p>
            </w:tc>
          </w:sdtContent>
        </w:sdt>
        <w:tc>
          <w:tcPr>
            <w:tcW w:w="2338" w:type="dxa"/>
          </w:tcPr>
          <w:p w:rsidR="00CD12B3" w:rsidRDefault="004E6E09" w:rsidP="00CD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Functional Project</w:t>
            </w:r>
          </w:p>
          <w:p w:rsidR="000B5049" w:rsidRDefault="000B5049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D12B3" w:rsidRDefault="004E6E09" w:rsidP="00CD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Derek Schweizer</w:t>
            </w:r>
          </w:p>
          <w:p w:rsidR="000B5049" w:rsidRDefault="000B5049" w:rsidP="00F94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049" w:rsidTr="000B5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5049" w:rsidRDefault="00CD12B3" w:rsidP="00F94DC1">
            <w:r>
              <w:t>V1.003</w:t>
            </w:r>
          </w:p>
        </w:tc>
        <w:sdt>
          <w:sdtPr>
            <w:alias w:val="VersionDate"/>
            <w:tag w:val="VersionDate"/>
            <w:id w:val="-350039669"/>
            <w:placeholder>
              <w:docPart w:val="AD5307B1499AF44E81DB288D02F07C51"/>
            </w:placeholder>
            <w15:color w:val="00CCFF"/>
            <w:date w:fullDate="2019-12-06T00:00:00Z">
              <w:dateFormat w:val="M/d/yy"/>
              <w:lid w:val="en-US"/>
              <w:storeMappedDataAs w:val="date"/>
              <w:calendar w:val="gregorian"/>
            </w:date>
          </w:sdtPr>
          <w:sdtEndPr/>
          <w:sdtContent>
            <w:tc>
              <w:tcPr>
                <w:tcW w:w="2337" w:type="dxa"/>
              </w:tcPr>
              <w:p w:rsidR="000B5049" w:rsidRDefault="004E6E09" w:rsidP="00F94D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12/6/19</w:t>
                </w:r>
              </w:p>
            </w:tc>
          </w:sdtContent>
        </w:sdt>
        <w:tc>
          <w:tcPr>
            <w:tcW w:w="2338" w:type="dxa"/>
          </w:tcPr>
          <w:p w:rsidR="00CD12B3" w:rsidRDefault="004E6E09" w:rsidP="00CD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Deliverable</w:t>
            </w:r>
          </w:p>
          <w:p w:rsidR="000B5049" w:rsidRDefault="000B5049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CD12B3" w:rsidRDefault="004E6E09" w:rsidP="00CD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 Schweizer</w:t>
            </w:r>
          </w:p>
          <w:p w:rsidR="000B5049" w:rsidRDefault="000B5049" w:rsidP="00F94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4DC1" w:rsidRPr="00F94DC1" w:rsidRDefault="00F94DC1" w:rsidP="000B5049"/>
    <w:sectPr w:rsidR="00F94DC1" w:rsidRPr="00F94D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3D9" w:rsidRDefault="00A603D9" w:rsidP="00786C1A">
      <w:pPr>
        <w:spacing w:after="0" w:line="240" w:lineRule="auto"/>
      </w:pPr>
      <w:r>
        <w:separator/>
      </w:r>
    </w:p>
  </w:endnote>
  <w:endnote w:type="continuationSeparator" w:id="0">
    <w:p w:rsidR="00A603D9" w:rsidRDefault="00A603D9" w:rsidP="0078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049" w:rsidRDefault="000B5049">
    <w:pPr>
      <w:pStyle w:val="Footer"/>
    </w:pPr>
    <w:r>
      <w:t xml:space="preserve">Template created by Josiah Greenwell on 3/12/2017 – last updated </w:t>
    </w:r>
    <w:r w:rsidR="00CD12B3">
      <w:t>7</w:t>
    </w:r>
    <w:r>
      <w:t>/</w:t>
    </w:r>
    <w:r w:rsidR="00CD12B3">
      <w:t>12</w:t>
    </w:r>
    <w:r>
      <w:t>/2019.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3D9" w:rsidRDefault="00A603D9" w:rsidP="00786C1A">
      <w:pPr>
        <w:spacing w:after="0" w:line="240" w:lineRule="auto"/>
      </w:pPr>
      <w:r>
        <w:separator/>
      </w:r>
    </w:p>
  </w:footnote>
  <w:footnote w:type="continuationSeparator" w:id="0">
    <w:p w:rsidR="00A603D9" w:rsidRDefault="00A603D9" w:rsidP="0078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3624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C1A" w:rsidRDefault="00786C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6C1A" w:rsidRDefault="00786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7361"/>
    <w:multiLevelType w:val="hybridMultilevel"/>
    <w:tmpl w:val="668E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71A5"/>
    <w:multiLevelType w:val="hybridMultilevel"/>
    <w:tmpl w:val="DB48E530"/>
    <w:lvl w:ilvl="0" w:tplc="0C6E17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83EA6"/>
    <w:multiLevelType w:val="hybridMultilevel"/>
    <w:tmpl w:val="FE56F4C6"/>
    <w:lvl w:ilvl="0" w:tplc="2886F4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6CBC"/>
    <w:multiLevelType w:val="hybridMultilevel"/>
    <w:tmpl w:val="2964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23C1D"/>
    <w:multiLevelType w:val="hybridMultilevel"/>
    <w:tmpl w:val="BFE8BD98"/>
    <w:lvl w:ilvl="0" w:tplc="344816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20"/>
    <w:rsid w:val="000172D4"/>
    <w:rsid w:val="000B5049"/>
    <w:rsid w:val="000B5A8B"/>
    <w:rsid w:val="00104B3F"/>
    <w:rsid w:val="00160050"/>
    <w:rsid w:val="002B48F5"/>
    <w:rsid w:val="002E3F0C"/>
    <w:rsid w:val="003135AD"/>
    <w:rsid w:val="003377B8"/>
    <w:rsid w:val="004102A8"/>
    <w:rsid w:val="004A3E68"/>
    <w:rsid w:val="004E6E09"/>
    <w:rsid w:val="00582E87"/>
    <w:rsid w:val="00631B20"/>
    <w:rsid w:val="00700B66"/>
    <w:rsid w:val="00784820"/>
    <w:rsid w:val="00786C1A"/>
    <w:rsid w:val="00824FB7"/>
    <w:rsid w:val="008753FF"/>
    <w:rsid w:val="008D33BA"/>
    <w:rsid w:val="008F6AF1"/>
    <w:rsid w:val="00914C32"/>
    <w:rsid w:val="00A03DB4"/>
    <w:rsid w:val="00A1061A"/>
    <w:rsid w:val="00A603D9"/>
    <w:rsid w:val="00C670BF"/>
    <w:rsid w:val="00CD12B3"/>
    <w:rsid w:val="00CF6CC7"/>
    <w:rsid w:val="00D27B5F"/>
    <w:rsid w:val="00D40594"/>
    <w:rsid w:val="00D76710"/>
    <w:rsid w:val="00F7129E"/>
    <w:rsid w:val="00F9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103"/>
  <w15:chartTrackingRefBased/>
  <w15:docId w15:val="{5D65D9E6-6321-DE4D-84E3-10332912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1A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6C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1A"/>
  </w:style>
  <w:style w:type="paragraph" w:styleId="Footer">
    <w:name w:val="footer"/>
    <w:basedOn w:val="Normal"/>
    <w:link w:val="FooterChar"/>
    <w:uiPriority w:val="99"/>
    <w:unhideWhenUsed/>
    <w:rsid w:val="00786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1A"/>
  </w:style>
  <w:style w:type="table" w:styleId="TableGrid">
    <w:name w:val="Table Grid"/>
    <w:basedOn w:val="TableNormal"/>
    <w:uiPriority w:val="39"/>
    <w:rsid w:val="0078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820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84820"/>
    <w:pPr>
      <w:spacing w:after="0" w:line="240" w:lineRule="auto"/>
    </w:pPr>
    <w:tblPr>
      <w:tblStyleRowBandSize w:val="1"/>
      <w:tblStyleColBandSize w:val="1"/>
      <w:tblBorders>
        <w:top w:val="single" w:sz="4" w:space="0" w:color="9D9FAC" w:themeColor="accent1" w:themeTint="99"/>
        <w:left w:val="single" w:sz="4" w:space="0" w:color="9D9FAC" w:themeColor="accent1" w:themeTint="99"/>
        <w:bottom w:val="single" w:sz="4" w:space="0" w:color="9D9FAC" w:themeColor="accent1" w:themeTint="99"/>
        <w:right w:val="single" w:sz="4" w:space="0" w:color="9D9FAC" w:themeColor="accent1" w:themeTint="99"/>
        <w:insideH w:val="single" w:sz="4" w:space="0" w:color="9D9FAC" w:themeColor="accent1" w:themeTint="99"/>
        <w:insideV w:val="single" w:sz="4" w:space="0" w:color="9D9FA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6372" w:themeColor="accent1"/>
          <w:left w:val="single" w:sz="4" w:space="0" w:color="606372" w:themeColor="accent1"/>
          <w:bottom w:val="single" w:sz="4" w:space="0" w:color="606372" w:themeColor="accent1"/>
          <w:right w:val="single" w:sz="4" w:space="0" w:color="606372" w:themeColor="accent1"/>
          <w:insideH w:val="nil"/>
          <w:insideV w:val="nil"/>
        </w:tcBorders>
        <w:shd w:val="clear" w:color="auto" w:fill="606372" w:themeFill="accent1"/>
      </w:tcPr>
    </w:tblStylePr>
    <w:tblStylePr w:type="lastRow">
      <w:rPr>
        <w:b/>
        <w:bCs/>
      </w:rPr>
      <w:tblPr/>
      <w:tcPr>
        <w:tcBorders>
          <w:top w:val="double" w:sz="4" w:space="0" w:color="60637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3" w:themeFill="accent1" w:themeFillTint="33"/>
      </w:tcPr>
    </w:tblStylePr>
    <w:tblStylePr w:type="band1Horz">
      <w:tblPr/>
      <w:tcPr>
        <w:shd w:val="clear" w:color="auto" w:fill="DEDF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84820"/>
    <w:pPr>
      <w:spacing w:after="0" w:line="240" w:lineRule="auto"/>
    </w:pPr>
    <w:tblPr>
      <w:tblStyleRowBandSize w:val="1"/>
      <w:tblStyleColBandSize w:val="1"/>
      <w:tblBorders>
        <w:top w:val="single" w:sz="4" w:space="0" w:color="AECAC8" w:themeColor="accent2" w:themeTint="99"/>
        <w:left w:val="single" w:sz="4" w:space="0" w:color="AECAC8" w:themeColor="accent2" w:themeTint="99"/>
        <w:bottom w:val="single" w:sz="4" w:space="0" w:color="AECAC8" w:themeColor="accent2" w:themeTint="99"/>
        <w:right w:val="single" w:sz="4" w:space="0" w:color="AECAC8" w:themeColor="accent2" w:themeTint="99"/>
        <w:insideH w:val="single" w:sz="4" w:space="0" w:color="AECAC8" w:themeColor="accent2" w:themeTint="99"/>
        <w:insideV w:val="single" w:sz="4" w:space="0" w:color="AECA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8A4" w:themeColor="accent2"/>
          <w:left w:val="single" w:sz="4" w:space="0" w:color="79A8A4" w:themeColor="accent2"/>
          <w:bottom w:val="single" w:sz="4" w:space="0" w:color="79A8A4" w:themeColor="accent2"/>
          <w:right w:val="single" w:sz="4" w:space="0" w:color="79A8A4" w:themeColor="accent2"/>
          <w:insideH w:val="nil"/>
          <w:insideV w:val="nil"/>
        </w:tcBorders>
        <w:shd w:val="clear" w:color="auto" w:fill="79A8A4" w:themeFill="accent2"/>
      </w:tcPr>
    </w:tblStylePr>
    <w:tblStylePr w:type="lastRow">
      <w:rPr>
        <w:b/>
        <w:bCs/>
      </w:rPr>
      <w:tblPr/>
      <w:tcPr>
        <w:tcBorders>
          <w:top w:val="double" w:sz="4" w:space="0" w:color="79A8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C" w:themeFill="accent2" w:themeFillTint="33"/>
      </w:tcPr>
    </w:tblStylePr>
    <w:tblStylePr w:type="band1Horz">
      <w:tblPr/>
      <w:tcPr>
        <w:shd w:val="clear" w:color="auto" w:fill="E4EDEC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848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8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820"/>
    <w:rPr>
      <w:color w:val="85C4D2" w:themeColor="hyperlink"/>
      <w:u w:val="single"/>
    </w:rPr>
  </w:style>
  <w:style w:type="paragraph" w:customStyle="1" w:styleId="TitleSub">
    <w:name w:val="TitleSub"/>
    <w:basedOn w:val="Heading1"/>
    <w:link w:val="TitleSubChar"/>
    <w:rsid w:val="00A1061A"/>
  </w:style>
  <w:style w:type="character" w:customStyle="1" w:styleId="Subtitle1">
    <w:name w:val="Subtitle1"/>
    <w:basedOn w:val="DefaultParagraphFont"/>
    <w:uiPriority w:val="1"/>
    <w:qFormat/>
    <w:rsid w:val="00A1061A"/>
    <w:rPr>
      <w:b/>
      <w:sz w:val="32"/>
    </w:rPr>
  </w:style>
  <w:style w:type="character" w:customStyle="1" w:styleId="TitleSubChar">
    <w:name w:val="TitleSub Char"/>
    <w:basedOn w:val="DefaultParagraphFont"/>
    <w:link w:val="TitleSub"/>
    <w:rsid w:val="00A1061A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61A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94DC1"/>
    <w:pPr>
      <w:spacing w:after="100"/>
      <w:ind w:left="220"/>
    </w:pPr>
  </w:style>
  <w:style w:type="table" w:styleId="GridTable4">
    <w:name w:val="Grid Table 4"/>
    <w:basedOn w:val="TableNormal"/>
    <w:uiPriority w:val="49"/>
    <w:rsid w:val="000B50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3377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377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rek/Downloads/SoftwareSpecifica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F8D565097B904FBD7A0AD5CAAB5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9EFC7-D19F-5E49-B567-D359A1FE0A4F}"/>
      </w:docPartPr>
      <w:docPartBody>
        <w:p w:rsidR="00000000" w:rsidRDefault="000E0029">
          <w:pPr>
            <w:pStyle w:val="3FF8D565097B904FBD7A0AD5CAAB5781"/>
          </w:pPr>
          <w:r w:rsidRPr="0089050B">
            <w:rPr>
              <w:rStyle w:val="PlaceholderText"/>
            </w:rPr>
            <w:t>Choose an item.</w:t>
          </w:r>
        </w:p>
      </w:docPartBody>
    </w:docPart>
    <w:docPart>
      <w:docPartPr>
        <w:name w:val="8F5771F5C1F5534499C8A9424CD7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1C17-B465-F840-A543-3D0020DB303F}"/>
      </w:docPartPr>
      <w:docPartBody>
        <w:p w:rsidR="00000000" w:rsidRDefault="000E0029">
          <w:pPr>
            <w:pStyle w:val="8F5771F5C1F5534499C8A9424CD73062"/>
          </w:pPr>
          <w:r w:rsidRPr="0089050B">
            <w:rPr>
              <w:rStyle w:val="PlaceholderText"/>
            </w:rPr>
            <w:t>Choose an item.</w:t>
          </w:r>
        </w:p>
      </w:docPartBody>
    </w:docPart>
    <w:docPart>
      <w:docPartPr>
        <w:name w:val="5914A70349E790418271F2B210E9D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63440-244B-3040-BC81-4523C3A670DD}"/>
      </w:docPartPr>
      <w:docPartBody>
        <w:p w:rsidR="00000000" w:rsidRDefault="000E0029">
          <w:pPr>
            <w:pStyle w:val="5914A70349E790418271F2B210E9DBFC"/>
          </w:pPr>
          <w:r w:rsidRPr="0089050B">
            <w:rPr>
              <w:rStyle w:val="PlaceholderText"/>
            </w:rPr>
            <w:t>Click or tap to enter a date.</w:t>
          </w:r>
        </w:p>
      </w:docPartBody>
    </w:docPart>
    <w:docPart>
      <w:docPartPr>
        <w:name w:val="A2FCE585C43735439743AA8F4515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81596-B4F9-254D-8511-82FA65186283}"/>
      </w:docPartPr>
      <w:docPartBody>
        <w:p w:rsidR="00000000" w:rsidRDefault="000E0029">
          <w:pPr>
            <w:pStyle w:val="A2FCE585C43735439743AA8F4515EA15"/>
          </w:pPr>
          <w:r w:rsidRPr="0089050B">
            <w:rPr>
              <w:rStyle w:val="PlaceholderText"/>
            </w:rPr>
            <w:t>Choose an item.</w:t>
          </w:r>
        </w:p>
      </w:docPartBody>
    </w:docPart>
    <w:docPart>
      <w:docPartPr>
        <w:name w:val="BF7011F792334B48BBAC3D865BA9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61F9-3E69-4D41-A912-229A0508FB78}"/>
      </w:docPartPr>
      <w:docPartBody>
        <w:p w:rsidR="00000000" w:rsidRDefault="000E0029">
          <w:pPr>
            <w:pStyle w:val="BF7011F792334B48BBAC3D865BA9E8BC"/>
          </w:pPr>
          <w:r w:rsidRPr="00F774FA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any additional requirements</w:t>
          </w:r>
          <w:r w:rsidRPr="00F774FA">
            <w:rPr>
              <w:rStyle w:val="PlaceholderText"/>
            </w:rPr>
            <w:t>.</w:t>
          </w:r>
        </w:p>
      </w:docPartBody>
    </w:docPart>
    <w:docPart>
      <w:docPartPr>
        <w:name w:val="94E8509CBDDCE04F8C91526F04559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3B44B-D95A-544D-885E-2C7401A4A0F1}"/>
      </w:docPartPr>
      <w:docPartBody>
        <w:p w:rsidR="00000000" w:rsidRDefault="000E0029">
          <w:pPr>
            <w:pStyle w:val="94E8509CBDDCE04F8C91526F04559609"/>
          </w:pPr>
          <w:r w:rsidRPr="0047447B">
            <w:rPr>
              <w:rStyle w:val="PlaceholderText"/>
            </w:rPr>
            <w:t>Choose an item.</w:t>
          </w:r>
        </w:p>
      </w:docPartBody>
    </w:docPart>
    <w:docPart>
      <w:docPartPr>
        <w:name w:val="BAE4BD4F043A6D4A939131FE4680C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F8A90-B930-384A-8944-BDA0D0DD56CA}"/>
      </w:docPartPr>
      <w:docPartBody>
        <w:p w:rsidR="00000000" w:rsidRDefault="000E0029">
          <w:pPr>
            <w:pStyle w:val="BAE4BD4F043A6D4A939131FE4680CB72"/>
          </w:pPr>
          <w:r w:rsidRPr="0047447B">
            <w:rPr>
              <w:rStyle w:val="PlaceholderText"/>
            </w:rPr>
            <w:t>Choose an item.</w:t>
          </w:r>
        </w:p>
      </w:docPartBody>
    </w:docPart>
    <w:docPart>
      <w:docPartPr>
        <w:name w:val="00386FD6DFDE314AA6AFCA0A4489B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34BF2-6841-0246-A277-904689C8422A}"/>
      </w:docPartPr>
      <w:docPartBody>
        <w:p w:rsidR="00000000" w:rsidRDefault="000E0029">
          <w:pPr>
            <w:pStyle w:val="00386FD6DFDE314AA6AFCA0A4489BAC7"/>
          </w:pPr>
          <w:r w:rsidRPr="0047447B">
            <w:rPr>
              <w:rStyle w:val="PlaceholderText"/>
            </w:rPr>
            <w:t>Choose an item.</w:t>
          </w:r>
        </w:p>
      </w:docPartBody>
    </w:docPart>
    <w:docPart>
      <w:docPartPr>
        <w:name w:val="8C320D62A6726742B930F9C3F2F2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54825-BA8F-284F-8AC9-784DC0460A05}"/>
      </w:docPartPr>
      <w:docPartBody>
        <w:p w:rsidR="00000000" w:rsidRDefault="000E0029">
          <w:pPr>
            <w:pStyle w:val="8C320D62A6726742B930F9C3F2F2352A"/>
          </w:pPr>
          <w:r w:rsidRPr="0089050B">
            <w:rPr>
              <w:rStyle w:val="PlaceholderText"/>
            </w:rPr>
            <w:t>Click or tap to enter a date.</w:t>
          </w:r>
        </w:p>
      </w:docPartBody>
    </w:docPart>
    <w:docPart>
      <w:docPartPr>
        <w:name w:val="796CF501CE1505468A332C64DD06A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177FE-83F2-6147-8B4D-90A7E7712306}"/>
      </w:docPartPr>
      <w:docPartBody>
        <w:p w:rsidR="00000000" w:rsidRDefault="000E0029">
          <w:pPr>
            <w:pStyle w:val="796CF501CE1505468A332C64DD06A0D3"/>
          </w:pPr>
          <w:r w:rsidRPr="0089050B">
            <w:rPr>
              <w:rStyle w:val="PlaceholderText"/>
            </w:rPr>
            <w:t>Click or tap to enter a date.</w:t>
          </w:r>
        </w:p>
      </w:docPartBody>
    </w:docPart>
    <w:docPart>
      <w:docPartPr>
        <w:name w:val="AD5307B1499AF44E81DB288D02F07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8E706-27E0-4940-AB60-FB387CEFD6E7}"/>
      </w:docPartPr>
      <w:docPartBody>
        <w:p w:rsidR="00000000" w:rsidRDefault="000E0029">
          <w:pPr>
            <w:pStyle w:val="AD5307B1499AF44E81DB288D02F07C51"/>
          </w:pPr>
          <w:r w:rsidRPr="0089050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29"/>
    <w:rsid w:val="000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4AE4317E779F4095DC63B2FE3694C2">
    <w:name w:val="064AE4317E779F4095DC63B2FE3694C2"/>
  </w:style>
  <w:style w:type="paragraph" w:customStyle="1" w:styleId="3FF8D565097B904FBD7A0AD5CAAB5781">
    <w:name w:val="3FF8D565097B904FBD7A0AD5CAAB5781"/>
  </w:style>
  <w:style w:type="paragraph" w:customStyle="1" w:styleId="8F5771F5C1F5534499C8A9424CD73062">
    <w:name w:val="8F5771F5C1F5534499C8A9424CD73062"/>
  </w:style>
  <w:style w:type="paragraph" w:customStyle="1" w:styleId="5914A70349E790418271F2B210E9DBFC">
    <w:name w:val="5914A70349E790418271F2B210E9DBFC"/>
  </w:style>
  <w:style w:type="paragraph" w:customStyle="1" w:styleId="92E08F360DEFAE42AA8131F8D50BA208">
    <w:name w:val="92E08F360DEFAE42AA8131F8D50BA208"/>
  </w:style>
  <w:style w:type="paragraph" w:customStyle="1" w:styleId="A2FCE585C43735439743AA8F4515EA15">
    <w:name w:val="A2FCE585C43735439743AA8F4515EA15"/>
  </w:style>
  <w:style w:type="paragraph" w:customStyle="1" w:styleId="BF7011F792334B48BBAC3D865BA9E8BC">
    <w:name w:val="BF7011F792334B48BBAC3D865BA9E8BC"/>
  </w:style>
  <w:style w:type="paragraph" w:customStyle="1" w:styleId="94E8509CBDDCE04F8C91526F04559609">
    <w:name w:val="94E8509CBDDCE04F8C91526F04559609"/>
  </w:style>
  <w:style w:type="paragraph" w:customStyle="1" w:styleId="83BF4AF68DEA2C4EB708B3778B1047A2">
    <w:name w:val="83BF4AF68DEA2C4EB708B3778B1047A2"/>
  </w:style>
  <w:style w:type="paragraph" w:customStyle="1" w:styleId="BAE4BD4F043A6D4A939131FE4680CB72">
    <w:name w:val="BAE4BD4F043A6D4A939131FE4680CB72"/>
  </w:style>
  <w:style w:type="paragraph" w:customStyle="1" w:styleId="EB22D25780DC3143A5CFF1E0D57A954F">
    <w:name w:val="EB22D25780DC3143A5CFF1E0D57A954F"/>
  </w:style>
  <w:style w:type="paragraph" w:customStyle="1" w:styleId="00386FD6DFDE314AA6AFCA0A4489BAC7">
    <w:name w:val="00386FD6DFDE314AA6AFCA0A4489BAC7"/>
  </w:style>
  <w:style w:type="paragraph" w:customStyle="1" w:styleId="8C320D62A6726742B930F9C3F2F2352A">
    <w:name w:val="8C320D62A6726742B930F9C3F2F2352A"/>
  </w:style>
  <w:style w:type="paragraph" w:customStyle="1" w:styleId="796CF501CE1505468A332C64DD06A0D3">
    <w:name w:val="796CF501CE1505468A332C64DD06A0D3"/>
  </w:style>
  <w:style w:type="paragraph" w:customStyle="1" w:styleId="530A3DBE8266CA41A0E1E7DE16C2144F">
    <w:name w:val="530A3DBE8266CA41A0E1E7DE16C2144F"/>
  </w:style>
  <w:style w:type="paragraph" w:customStyle="1" w:styleId="E165705F72E5E44CBA50695DDB8D8D8B">
    <w:name w:val="E165705F72E5E44CBA50695DDB8D8D8B"/>
  </w:style>
  <w:style w:type="paragraph" w:customStyle="1" w:styleId="AD5307B1499AF44E81DB288D02F07C51">
    <w:name w:val="AD5307B1499AF44E81DB288D02F07C51"/>
  </w:style>
  <w:style w:type="paragraph" w:customStyle="1" w:styleId="1A11D9405429D745A360DE262FA7CC52">
    <w:name w:val="1A11D9405429D745A360DE262FA7CC52"/>
  </w:style>
  <w:style w:type="paragraph" w:customStyle="1" w:styleId="CDEA8E9C9FE486468AF47CCA505FDB38">
    <w:name w:val="CDEA8E9C9FE486468AF47CCA505FD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E89F-E1C1-6244-87B0-6C8D4F56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SoftwareSpecifications.dotx</Template>
  <TotalTime>44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Schweizer</dc:creator>
  <cp:keywords/>
  <dc:description/>
  <cp:lastModifiedBy>Derek Schweizer</cp:lastModifiedBy>
  <cp:revision>9</cp:revision>
  <dcterms:created xsi:type="dcterms:W3CDTF">2019-12-10T16:18:00Z</dcterms:created>
  <dcterms:modified xsi:type="dcterms:W3CDTF">2019-12-10T17:21:00Z</dcterms:modified>
</cp:coreProperties>
</file>